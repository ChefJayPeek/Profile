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307"/>
        <w:gridCol w:w="6606"/>
      </w:tblGrid>
      <w:tr w:rsidR="00B93310" w:rsidRPr="005152F2" w14:paraId="4CC330EE" w14:textId="77777777" w:rsidTr="00613BB8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9AE635FEE62F0E41BB3FC4A810F29B0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03CF0C0B" w14:textId="77777777" w:rsidR="00B93310" w:rsidRPr="005152F2" w:rsidRDefault="004D575F" w:rsidP="003856C9">
                <w:pPr>
                  <w:pStyle w:val="Heading1"/>
                </w:pPr>
                <w:r>
                  <w:t>Jay Peek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5BDCBCE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90DA76C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128E6D0" wp14:editId="792BA17C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338D18E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D9000E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E46CF6B" w14:textId="77777777" w:rsidR="00441EB9" w:rsidRDefault="004D575F" w:rsidP="00441EB9">
                  <w:pPr>
                    <w:pStyle w:val="Heading3"/>
                  </w:pPr>
                  <w:r>
                    <w:t>chefjaypeek@me.com</w:t>
                  </w:r>
                </w:p>
              </w:tc>
            </w:tr>
            <w:tr w:rsidR="00441EB9" w:rsidRPr="005152F2" w14:paraId="0C4FF92C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87E9CBE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9DF0FC7" wp14:editId="1D6D1758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0234AE2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AC861B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316BFC8" w14:textId="77777777" w:rsidR="00441EB9" w:rsidRDefault="004D575F" w:rsidP="00441EB9">
                  <w:pPr>
                    <w:pStyle w:val="Heading3"/>
                  </w:pPr>
                  <w:r>
                    <w:t>7138709230</w:t>
                  </w:r>
                </w:p>
              </w:tc>
            </w:tr>
            <w:tr w:rsidR="00441EB9" w:rsidRPr="005152F2" w14:paraId="67913BF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4590E96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D253A78" wp14:editId="184113F1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E07C482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CAAC04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9B5C09A" w14:textId="77777777" w:rsidR="00441EB9" w:rsidRDefault="004D575F" w:rsidP="00441EB9">
                  <w:pPr>
                    <w:pStyle w:val="Heading3"/>
                  </w:pPr>
                  <w:r w:rsidRPr="004D575F">
                    <w:t>https://www.linkedin.com/in/jay-peek-ab675a155/</w:t>
                  </w:r>
                </w:p>
              </w:tc>
            </w:tr>
            <w:tr w:rsidR="00441EB9" w:rsidRPr="005152F2" w14:paraId="160B8FB0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1D9FC9C0" w14:textId="77777777" w:rsidR="00441EB9" w:rsidRPr="00441EB9" w:rsidRDefault="004D575F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4D575F">
                    <w:t>https://github.com/ChefJayPeek</w:t>
                  </w:r>
                </w:p>
              </w:tc>
            </w:tr>
            <w:tr w:rsidR="005A7E57" w:rsidRPr="005152F2" w14:paraId="1C23B707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54940A9C" w14:textId="77777777" w:rsidR="002C77B9" w:rsidRDefault="006530D7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684E9BDB1B2B9A409E274F9E86FAA26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4E67DAF0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13A6D241" wp14:editId="01DCC8F4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CE33CEE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14701FB" w14:textId="77777777" w:rsidR="005A7E57" w:rsidRDefault="004D575F" w:rsidP="00D11C4D">
                  <w:r>
                    <w:t>To obtain a position as a full stack web developer.</w:t>
                  </w:r>
                </w:p>
              </w:tc>
            </w:tr>
            <w:tr w:rsidR="00463463" w:rsidRPr="005152F2" w14:paraId="31B5BC20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1314DE7" w14:textId="77777777" w:rsidR="005A7E57" w:rsidRDefault="006530D7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971BB289FEA6E740AA6640E095680C8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7B866B65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E15FB1B" wp14:editId="7C4EF2B4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F0BBB7D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ED30D65" w14:textId="77777777" w:rsidR="00463463" w:rsidRPr="005152F2" w:rsidRDefault="004D575F" w:rsidP="00463463">
                  <w:r>
                    <w:t xml:space="preserve">MacOS, HTML, CSS, </w:t>
                  </w:r>
                  <w:proofErr w:type="spellStart"/>
                  <w:r>
                    <w:t>Javascript</w:t>
                  </w:r>
                  <w:proofErr w:type="spellEnd"/>
                  <w:r>
                    <w:t xml:space="preserve">, jQuery and </w:t>
                  </w:r>
                  <w:proofErr w:type="spellStart"/>
                  <w:r>
                    <w:t>BootStrap</w:t>
                  </w:r>
                  <w:proofErr w:type="spellEnd"/>
                </w:p>
              </w:tc>
            </w:tr>
          </w:tbl>
          <w:p w14:paraId="23FEE8C6" w14:textId="77777777" w:rsidR="00B93310" w:rsidRPr="005152F2" w:rsidRDefault="00B93310" w:rsidP="003856C9"/>
        </w:tc>
        <w:tc>
          <w:tcPr>
            <w:tcW w:w="307" w:type="dxa"/>
          </w:tcPr>
          <w:p w14:paraId="0534C2E8" w14:textId="77777777" w:rsidR="00B93310" w:rsidRPr="005152F2" w:rsidRDefault="00B93310" w:rsidP="00463463"/>
        </w:tc>
        <w:tc>
          <w:tcPr>
            <w:tcW w:w="6606" w:type="dxa"/>
          </w:tcPr>
          <w:tbl>
            <w:tblPr>
              <w:tblW w:w="6662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662"/>
            </w:tblGrid>
            <w:tr w:rsidR="008F6337" w14:paraId="0740632D" w14:textId="77777777" w:rsidTr="00C30F47">
              <w:trPr>
                <w:trHeight w:val="3061"/>
              </w:trPr>
              <w:tc>
                <w:tcPr>
                  <w:tcW w:w="6662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42602FD" w14:textId="77777777" w:rsidR="008F6337" w:rsidRPr="005152F2" w:rsidRDefault="006530D7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9359199724928C4E9C67472800D9C3E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514D9367" w14:textId="77777777" w:rsidR="00033621" w:rsidRDefault="00237EE5" w:rsidP="002B3890">
                  <w:pPr>
                    <w:pStyle w:val="Heading4"/>
                  </w:pPr>
                  <w:r>
                    <w:t>Executive Chef</w:t>
                  </w:r>
                  <w:r w:rsidR="00033621">
                    <w:t xml:space="preserve"> and </w:t>
                  </w:r>
                  <w:r>
                    <w:t>Brewer</w:t>
                  </w:r>
                </w:p>
                <w:p w14:paraId="281CBB0C" w14:textId="77777777" w:rsidR="008F6337" w:rsidRPr="0043426C" w:rsidRDefault="00237EE5" w:rsidP="002B3890">
                  <w:pPr>
                    <w:pStyle w:val="Heading4"/>
                  </w:pPr>
                  <w:r>
                    <w:t>Gordon Street Tavern</w:t>
                  </w:r>
                </w:p>
                <w:p w14:paraId="71409306" w14:textId="77777777" w:rsidR="008F6337" w:rsidRPr="005152F2" w:rsidRDefault="004D575F" w:rsidP="008F6337">
                  <w:pPr>
                    <w:pStyle w:val="Heading5"/>
                  </w:pPr>
                  <w:r>
                    <w:t>April 2011 – March 2020</w:t>
                  </w:r>
                </w:p>
                <w:p w14:paraId="55553AF3" w14:textId="70CAB52E" w:rsidR="00237EE5" w:rsidRDefault="00237EE5" w:rsidP="00253A78">
                  <w:r>
                    <w:t>Led a culinary team of 10-12 people</w:t>
                  </w:r>
                  <w:r w:rsidR="00253A78">
                    <w:t>.</w:t>
                  </w:r>
                  <w:r>
                    <w:t xml:space="preserve">  Developed the menu, implemented ordering procedures and sound kitchen practices.  Trained kitchen staff on proper safety and sanitation as well as cooking the food to a standard recipe.</w:t>
                  </w:r>
                  <w:r w:rsidR="00253A78">
                    <w:t xml:space="preserve">  </w:t>
                  </w:r>
                  <w:r>
                    <w:t>Designed and built a 1 barrel brewery</w:t>
                  </w:r>
                  <w:r w:rsidR="00903100">
                    <w:t>, Brazoria County, Texas first brewery since Prohibition.</w:t>
                  </w:r>
                  <w:r>
                    <w:t>.  Developed recipes and brewed beer for the restaurant</w:t>
                  </w:r>
                  <w:r w:rsidR="00033621">
                    <w:t>. Implemented all brewery procedures from brewing and fermenting to kegging and serving product to cleaning and keg management systems.</w:t>
                  </w:r>
                </w:p>
                <w:p w14:paraId="41C35A2A" w14:textId="77777777" w:rsidR="007B2F5C" w:rsidRDefault="00033621" w:rsidP="0043426C">
                  <w:pPr>
                    <w:pStyle w:val="Heading4"/>
                  </w:pPr>
                  <w:r>
                    <w:t xml:space="preserve">Butcher </w:t>
                  </w:r>
                </w:p>
                <w:p w14:paraId="7E66C795" w14:textId="77777777" w:rsidR="00033621" w:rsidRPr="0043426C" w:rsidRDefault="00033621" w:rsidP="0043426C">
                  <w:pPr>
                    <w:pStyle w:val="Heading4"/>
                  </w:pPr>
                  <w:r>
                    <w:t>Barbed Rose Steakhouse</w:t>
                  </w:r>
                </w:p>
                <w:p w14:paraId="4803A686" w14:textId="77777777" w:rsidR="007B2F5C" w:rsidRPr="005152F2" w:rsidRDefault="00033621" w:rsidP="007B2F5C">
                  <w:pPr>
                    <w:pStyle w:val="Heading5"/>
                  </w:pPr>
                  <w:r>
                    <w:t>February 2010 – April 2011</w:t>
                  </w:r>
                </w:p>
                <w:p w14:paraId="4F184536" w14:textId="77777777" w:rsidR="008F6337" w:rsidRDefault="00033621" w:rsidP="00832F81">
                  <w:r>
                    <w:t xml:space="preserve">Responsible for ordering, inventory and butchering of all raw poultry, beef, pork and exotic proteins.  Implemented a meat curing program including bacon, fresh sausages, cured </w:t>
                  </w:r>
                  <w:proofErr w:type="spellStart"/>
                  <w:r>
                    <w:t>salumi</w:t>
                  </w:r>
                  <w:proofErr w:type="spellEnd"/>
                  <w:r>
                    <w:t xml:space="preserve"> and other artisanal meats.</w:t>
                  </w:r>
                </w:p>
                <w:p w14:paraId="7123FCFC" w14:textId="77777777" w:rsidR="000812DB" w:rsidRDefault="000812DB" w:rsidP="000812DB">
                  <w:pPr>
                    <w:pStyle w:val="Heading4"/>
                  </w:pPr>
                  <w:r>
                    <w:t xml:space="preserve">Executive Sous Chef </w:t>
                  </w:r>
                </w:p>
                <w:p w14:paraId="0CAD3D9F" w14:textId="77777777" w:rsidR="000812DB" w:rsidRPr="0043426C" w:rsidRDefault="000812DB" w:rsidP="000812DB">
                  <w:pPr>
                    <w:pStyle w:val="Heading4"/>
                  </w:pPr>
                  <w:r>
                    <w:t>Strata Restaurant and Bar</w:t>
                  </w:r>
                </w:p>
                <w:p w14:paraId="6D21A9CB" w14:textId="77777777" w:rsidR="000812DB" w:rsidRDefault="00253A78" w:rsidP="000812DB">
                  <w:pPr>
                    <w:pStyle w:val="Heading5"/>
                  </w:pPr>
                  <w:r>
                    <w:t>Sept 2008</w:t>
                  </w:r>
                  <w:r w:rsidR="000812DB">
                    <w:t xml:space="preserve"> – </w:t>
                  </w:r>
                  <w:r>
                    <w:t>February</w:t>
                  </w:r>
                  <w:r w:rsidR="000812DB">
                    <w:t xml:space="preserve"> 201</w:t>
                  </w:r>
                  <w:r>
                    <w:t>0</w:t>
                  </w:r>
                </w:p>
                <w:p w14:paraId="3F7BB0F4" w14:textId="77777777" w:rsidR="000812DB" w:rsidRDefault="00253A78" w:rsidP="00253A78">
                  <w:r>
                    <w:t>Developed vendor relationships, created monthly wine dinner menus and semiannual full menu changes.  Implemented and maintained recipe management system and inventory control systems.</w:t>
                  </w:r>
                </w:p>
              </w:tc>
            </w:tr>
            <w:tr w:rsidR="008F6337" w14:paraId="41BDE993" w14:textId="77777777" w:rsidTr="00C30F47">
              <w:trPr>
                <w:trHeight w:val="2738"/>
              </w:trPr>
              <w:tc>
                <w:tcPr>
                  <w:tcW w:w="6662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4C29635A" w14:textId="77777777" w:rsidR="008F6337" w:rsidRPr="005152F2" w:rsidRDefault="006530D7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FF44A7C38B6E4944BD1EADA82F41684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6AD561C3" w14:textId="77777777" w:rsidR="00033621" w:rsidRPr="0043426C" w:rsidRDefault="00033621" w:rsidP="00033621">
                  <w:pPr>
                    <w:pStyle w:val="Heading4"/>
                  </w:pPr>
                  <w:r>
                    <w:t>Full Stack Web Development Bootcamp</w:t>
                  </w:r>
                </w:p>
                <w:p w14:paraId="17146F87" w14:textId="77777777" w:rsidR="00033621" w:rsidRPr="005152F2" w:rsidRDefault="00033621" w:rsidP="00033621">
                  <w:pPr>
                    <w:pStyle w:val="Heading5"/>
                  </w:pPr>
                  <w:r>
                    <w:t>Rice University November 2020-Present</w:t>
                  </w:r>
                </w:p>
                <w:p w14:paraId="060740EC" w14:textId="77777777" w:rsidR="007B2F5C" w:rsidRPr="0043426C" w:rsidRDefault="00033621" w:rsidP="002B3890">
                  <w:pPr>
                    <w:pStyle w:val="Heading4"/>
                  </w:pPr>
                  <w:r>
                    <w:t>Associate of Applied Science Degree – Culinary arts</w:t>
                  </w:r>
                </w:p>
                <w:p w14:paraId="5F525E05" w14:textId="77777777" w:rsidR="007B2F5C" w:rsidRPr="005152F2" w:rsidRDefault="00033621" w:rsidP="007B2F5C">
                  <w:pPr>
                    <w:pStyle w:val="Heading5"/>
                  </w:pPr>
                  <w:r>
                    <w:t>The Art Institute of Houston 2003-2005</w:t>
                  </w:r>
                </w:p>
                <w:p w14:paraId="75EDE02C" w14:textId="77777777" w:rsidR="008F6337" w:rsidRDefault="00033621" w:rsidP="007B2F5C">
                  <w:r>
                    <w:t>Presidential Honor Roll</w:t>
                  </w:r>
                </w:p>
              </w:tc>
            </w:tr>
            <w:tr w:rsidR="008F6337" w14:paraId="506531E2" w14:textId="77777777" w:rsidTr="00C30F47">
              <w:trPr>
                <w:trHeight w:val="69"/>
              </w:trPr>
              <w:tc>
                <w:tcPr>
                  <w:tcW w:w="6662" w:type="dxa"/>
                </w:tcPr>
                <w:p w14:paraId="2DB69454" w14:textId="77777777" w:rsidR="008F6337" w:rsidRDefault="008F6337" w:rsidP="00033621">
                  <w:pPr>
                    <w:jc w:val="both"/>
                  </w:pPr>
                </w:p>
              </w:tc>
            </w:tr>
          </w:tbl>
          <w:p w14:paraId="55377CFF" w14:textId="77777777" w:rsidR="008F6337" w:rsidRPr="005152F2" w:rsidRDefault="008F6337" w:rsidP="003856C9"/>
        </w:tc>
      </w:tr>
    </w:tbl>
    <w:p w14:paraId="773902AF" w14:textId="77777777" w:rsidR="00E941EF" w:rsidRDefault="00E941EF" w:rsidP="00613BB8">
      <w:pPr>
        <w:pStyle w:val="NoSpacing"/>
        <w:jc w:val="both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64E7E" w14:textId="77777777" w:rsidR="006530D7" w:rsidRDefault="006530D7" w:rsidP="003856C9">
      <w:pPr>
        <w:spacing w:after="0" w:line="240" w:lineRule="auto"/>
      </w:pPr>
      <w:r>
        <w:separator/>
      </w:r>
    </w:p>
  </w:endnote>
  <w:endnote w:type="continuationSeparator" w:id="0">
    <w:p w14:paraId="506A5842" w14:textId="77777777" w:rsidR="006530D7" w:rsidRDefault="006530D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13F4E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A3DD43C" wp14:editId="2103BC9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5CCA6E3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758E3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4C729D6" wp14:editId="779CE90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C14FB5F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9B8DD" w14:textId="77777777" w:rsidR="006530D7" w:rsidRDefault="006530D7" w:rsidP="003856C9">
      <w:pPr>
        <w:spacing w:after="0" w:line="240" w:lineRule="auto"/>
      </w:pPr>
      <w:r>
        <w:separator/>
      </w:r>
    </w:p>
  </w:footnote>
  <w:footnote w:type="continuationSeparator" w:id="0">
    <w:p w14:paraId="22F039EC" w14:textId="77777777" w:rsidR="006530D7" w:rsidRDefault="006530D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B7A75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A2B6BDE" wp14:editId="3ED5C6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0497B50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1DB42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767C36E" wp14:editId="52C1181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AE4F563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5F"/>
    <w:rsid w:val="00033621"/>
    <w:rsid w:val="00052BE1"/>
    <w:rsid w:val="0007412A"/>
    <w:rsid w:val="000812DB"/>
    <w:rsid w:val="0010199E"/>
    <w:rsid w:val="001765FE"/>
    <w:rsid w:val="0019561F"/>
    <w:rsid w:val="001B32D2"/>
    <w:rsid w:val="00237EE5"/>
    <w:rsid w:val="00253A78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4D575F"/>
    <w:rsid w:val="005152F2"/>
    <w:rsid w:val="0052714B"/>
    <w:rsid w:val="00534E4E"/>
    <w:rsid w:val="00551D35"/>
    <w:rsid w:val="00557019"/>
    <w:rsid w:val="005674AC"/>
    <w:rsid w:val="005A1E51"/>
    <w:rsid w:val="005A7E57"/>
    <w:rsid w:val="00613BB8"/>
    <w:rsid w:val="00616FF4"/>
    <w:rsid w:val="006530D7"/>
    <w:rsid w:val="006A3CE7"/>
    <w:rsid w:val="00743379"/>
    <w:rsid w:val="007803B7"/>
    <w:rsid w:val="007B2F5C"/>
    <w:rsid w:val="007C5F05"/>
    <w:rsid w:val="00800DA2"/>
    <w:rsid w:val="00832043"/>
    <w:rsid w:val="00832F81"/>
    <w:rsid w:val="008C7CA2"/>
    <w:rsid w:val="008F6337"/>
    <w:rsid w:val="00903100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30F47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82B37"/>
  <w15:chartTrackingRefBased/>
  <w15:docId w15:val="{B07AC6A4-6AB6-154A-AAB6-9BDC1652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14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1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mespeek/Library/Containers/com.microsoft.Word/Data/Library/Application%20Support/Microsoft/Office/16.0/DTS/en-US%7b13EE464A-1E67-4242-9CDA-F02990841EC7%7d/%7b83B60FF7-8D3D-D349-BD43-4B3147F3D45D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AE635FEE62F0E41BB3FC4A810F29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9B758-D8B1-C745-8E71-3D73B0E67D5B}"/>
      </w:docPartPr>
      <w:docPartBody>
        <w:p w:rsidR="001C5747" w:rsidRDefault="000D7CBA">
          <w:pPr>
            <w:pStyle w:val="9AE635FEE62F0E41BB3FC4A810F29B02"/>
          </w:pPr>
          <w:r w:rsidRPr="005152F2">
            <w:t>Your Name</w:t>
          </w:r>
        </w:p>
      </w:docPartBody>
    </w:docPart>
    <w:docPart>
      <w:docPartPr>
        <w:name w:val="684E9BDB1B2B9A409E274F9E86FAA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864F2-65F9-C447-B8C2-2B372C59A779}"/>
      </w:docPartPr>
      <w:docPartBody>
        <w:p w:rsidR="001C5747" w:rsidRDefault="000D7CBA">
          <w:pPr>
            <w:pStyle w:val="684E9BDB1B2B9A409E274F9E86FAA265"/>
          </w:pPr>
          <w:r>
            <w:t>Objective</w:t>
          </w:r>
        </w:p>
      </w:docPartBody>
    </w:docPart>
    <w:docPart>
      <w:docPartPr>
        <w:name w:val="971BB289FEA6E740AA6640E095680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A212D-29D9-C54B-BD3D-92975088A46C}"/>
      </w:docPartPr>
      <w:docPartBody>
        <w:p w:rsidR="001C5747" w:rsidRDefault="000D7CBA">
          <w:pPr>
            <w:pStyle w:val="971BB289FEA6E740AA6640E095680C81"/>
          </w:pPr>
          <w:r>
            <w:t>Skills</w:t>
          </w:r>
        </w:p>
      </w:docPartBody>
    </w:docPart>
    <w:docPart>
      <w:docPartPr>
        <w:name w:val="9359199724928C4E9C67472800D9C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BFD18-7DD3-254A-8198-97D4D6B265DD}"/>
      </w:docPartPr>
      <w:docPartBody>
        <w:p w:rsidR="001C5747" w:rsidRDefault="000D7CBA">
          <w:pPr>
            <w:pStyle w:val="9359199724928C4E9C67472800D9C3EE"/>
          </w:pPr>
          <w:r w:rsidRPr="005152F2">
            <w:t>Experience</w:t>
          </w:r>
        </w:p>
      </w:docPartBody>
    </w:docPart>
    <w:docPart>
      <w:docPartPr>
        <w:name w:val="FF44A7C38B6E4944BD1EADA82F416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8F427-AD4C-814E-A3A7-EBED7D8370B6}"/>
      </w:docPartPr>
      <w:docPartBody>
        <w:p w:rsidR="001C5747" w:rsidRDefault="000D7CBA">
          <w:pPr>
            <w:pStyle w:val="FF44A7C38B6E4944BD1EADA82F416849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BA"/>
    <w:rsid w:val="000D7CBA"/>
    <w:rsid w:val="001C5747"/>
    <w:rsid w:val="00C8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E635FEE62F0E41BB3FC4A810F29B02">
    <w:name w:val="9AE635FEE62F0E41BB3FC4A810F29B02"/>
  </w:style>
  <w:style w:type="paragraph" w:customStyle="1" w:styleId="684E9BDB1B2B9A409E274F9E86FAA265">
    <w:name w:val="684E9BDB1B2B9A409E274F9E86FAA265"/>
  </w:style>
  <w:style w:type="paragraph" w:customStyle="1" w:styleId="971BB289FEA6E740AA6640E095680C81">
    <w:name w:val="971BB289FEA6E740AA6640E095680C81"/>
  </w:style>
  <w:style w:type="paragraph" w:customStyle="1" w:styleId="9359199724928C4E9C67472800D9C3EE">
    <w:name w:val="9359199724928C4E9C67472800D9C3EE"/>
  </w:style>
  <w:style w:type="paragraph" w:customStyle="1" w:styleId="FF44A7C38B6E4944BD1EADA82F416849">
    <w:name w:val="FF44A7C38B6E4944BD1EADA82F4168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{83B60FF7-8D3D-D349-BD43-4B3147F3D45D}tf16392740.dotx</Template>
  <TotalTime>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Peek</dc:creator>
  <cp:keywords/>
  <dc:description/>
  <cp:lastModifiedBy>Jay Peek</cp:lastModifiedBy>
  <cp:revision>2</cp:revision>
  <cp:lastPrinted>2020-11-20T23:26:00Z</cp:lastPrinted>
  <dcterms:created xsi:type="dcterms:W3CDTF">2020-11-20T23:28:00Z</dcterms:created>
  <dcterms:modified xsi:type="dcterms:W3CDTF">2020-11-20T23:28:00Z</dcterms:modified>
</cp:coreProperties>
</file>